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3F" w:rsidRDefault="00F2593F" w:rsidP="00F2593F">
      <w:pPr>
        <w:rPr>
          <w:rFonts w:ascii="Times New Roman" w:hAnsi="Times New Roman" w:cs="Times New Roman"/>
          <w:sz w:val="28"/>
        </w:rPr>
      </w:pPr>
      <w:r w:rsidRPr="00F2593F">
        <w:rPr>
          <w:rFonts w:ascii="Times New Roman" w:hAnsi="Times New Roman" w:cs="Times New Roman"/>
          <w:sz w:val="28"/>
        </w:rPr>
        <w:t xml:space="preserve">I am interested in opportunities </w:t>
      </w:r>
      <w:r>
        <w:rPr>
          <w:rFonts w:ascii="Times New Roman" w:hAnsi="Times New Roman" w:cs="Times New Roman"/>
          <w:sz w:val="28"/>
        </w:rPr>
        <w:t xml:space="preserve">for the bicycle kiosk programmer. </w:t>
      </w:r>
    </w:p>
    <w:p w:rsidR="00F2593F" w:rsidRDefault="00967288" w:rsidP="00F259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am a highly self-motivated individual excited to work in open environment. </w:t>
      </w:r>
      <w:bookmarkStart w:id="0" w:name="_GoBack"/>
      <w:bookmarkEnd w:id="0"/>
      <w:r w:rsidR="00F2593F" w:rsidRPr="00873CBB">
        <w:rPr>
          <w:rFonts w:ascii="Times New Roman" w:hAnsi="Times New Roman" w:cs="Times New Roman"/>
          <w:sz w:val="28"/>
        </w:rPr>
        <w:t>I</w:t>
      </w:r>
      <w:r w:rsidR="00F2593F">
        <w:rPr>
          <w:rFonts w:ascii="Times New Roman" w:hAnsi="Times New Roman" w:cs="Times New Roman"/>
          <w:sz w:val="28"/>
        </w:rPr>
        <w:t xml:space="preserve"> had</w:t>
      </w:r>
      <w:r w:rsidR="00F2593F" w:rsidRPr="00873CBB">
        <w:rPr>
          <w:rFonts w:ascii="Times New Roman" w:hAnsi="Times New Roman" w:cs="Times New Roman"/>
          <w:sz w:val="28"/>
        </w:rPr>
        <w:t xml:space="preserve"> volunteered </w:t>
      </w:r>
      <w:r w:rsidR="00F2593F">
        <w:rPr>
          <w:rFonts w:ascii="Times New Roman" w:hAnsi="Times New Roman" w:cs="Times New Roman"/>
          <w:sz w:val="28"/>
        </w:rPr>
        <w:t xml:space="preserve">for a local community center in Illes de chanes for filling potholes. I am a hard working self-motivated person. </w:t>
      </w:r>
      <w:r w:rsidR="00F2593F" w:rsidRPr="00873CBB">
        <w:rPr>
          <w:rFonts w:ascii="Times New Roman" w:hAnsi="Times New Roman" w:cs="Times New Roman"/>
          <w:sz w:val="28"/>
        </w:rPr>
        <w:t xml:space="preserve">I also participated </w:t>
      </w:r>
      <w:r w:rsidR="00F2593F">
        <w:rPr>
          <w:rFonts w:ascii="Times New Roman" w:hAnsi="Times New Roman" w:cs="Times New Roman"/>
          <w:sz w:val="28"/>
        </w:rPr>
        <w:t>Science Rendezvous event where I have the opportunity to entertain children. I enjoy working with people and would love to help others. I have experience working with</w:t>
      </w:r>
      <w:r w:rsidR="00F2593F" w:rsidRPr="00F259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F2593F"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people of all ages, eco</w:t>
      </w:r>
      <w:r w:rsidR="00F259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nomic statuses, races, cultures</w:t>
      </w:r>
      <w:r w:rsidR="00F2593F" w:rsidRPr="004402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and with various needs</w:t>
      </w:r>
      <w:r w:rsidR="00F259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:rsidR="00F2593F" w:rsidRPr="00873CBB" w:rsidRDefault="00F2593F" w:rsidP="00F2593F">
      <w:pPr>
        <w:rPr>
          <w:rFonts w:ascii="Times New Roman" w:hAnsi="Times New Roman" w:cs="Times New Roman"/>
          <w:sz w:val="28"/>
        </w:rPr>
      </w:pPr>
      <w:r w:rsidRPr="00873CBB">
        <w:rPr>
          <w:rFonts w:ascii="Times New Roman" w:hAnsi="Times New Roman" w:cs="Times New Roman"/>
          <w:sz w:val="28"/>
        </w:rPr>
        <w:t>I would be grateful for the opportunity to interview with you at a mutually convenient time. I loo</w:t>
      </w:r>
      <w:r>
        <w:rPr>
          <w:rFonts w:ascii="Times New Roman" w:hAnsi="Times New Roman" w:cs="Times New Roman"/>
          <w:sz w:val="28"/>
        </w:rPr>
        <w:t>k forward to speaking with you.</w:t>
      </w:r>
    </w:p>
    <w:p w:rsidR="00F2593F" w:rsidRPr="00873CBB" w:rsidRDefault="00F2593F" w:rsidP="00F2593F">
      <w:pPr>
        <w:rPr>
          <w:rFonts w:ascii="Times New Roman" w:hAnsi="Times New Roman" w:cs="Times New Roman"/>
          <w:sz w:val="28"/>
        </w:rPr>
      </w:pPr>
      <w:r w:rsidRPr="00873CBB">
        <w:rPr>
          <w:rFonts w:ascii="Times New Roman" w:hAnsi="Times New Roman" w:cs="Times New Roman"/>
          <w:sz w:val="28"/>
        </w:rPr>
        <w:t>Thank you for your consideration.</w:t>
      </w:r>
    </w:p>
    <w:p w:rsidR="004A526B" w:rsidRDefault="00967288"/>
    <w:sectPr w:rsidR="004A5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3F"/>
    <w:rsid w:val="00190515"/>
    <w:rsid w:val="003010C5"/>
    <w:rsid w:val="00967288"/>
    <w:rsid w:val="00F2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01DE"/>
  <w15:chartTrackingRefBased/>
  <w15:docId w15:val="{203257BF-592E-4218-A01C-C7B9F988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D2EA9337</Template>
  <TotalTime>12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Moosa Naqvi</dc:creator>
  <cp:keywords/>
  <dc:description/>
  <cp:lastModifiedBy>Mohammed Moosa Naqvi</cp:lastModifiedBy>
  <cp:revision>2</cp:revision>
  <dcterms:created xsi:type="dcterms:W3CDTF">2018-06-14T00:47:00Z</dcterms:created>
  <dcterms:modified xsi:type="dcterms:W3CDTF">2018-06-14T19:13:00Z</dcterms:modified>
</cp:coreProperties>
</file>