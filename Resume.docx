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E5B" w:rsidRPr="0044023F" w:rsidRDefault="00507E5B" w:rsidP="00507E5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4023F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Mohammed Moosa Naqvi</w:t>
      </w:r>
      <w:r w:rsidRPr="004402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  <w:t>30, Maclean Crescent, Pembina Hall Residence</w:t>
      </w:r>
      <w:r w:rsidRPr="004402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  <w:t>4319966786 | naqvim@myumanitoba.ca</w:t>
      </w:r>
    </w:p>
    <w:p w:rsidR="00507E5B" w:rsidRPr="0044023F" w:rsidRDefault="00507E5B" w:rsidP="00507E5B">
      <w:pPr>
        <w:jc w:val="left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44023F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Work Experience</w:t>
      </w:r>
    </w:p>
    <w:p w:rsidR="00507E5B" w:rsidRPr="0044023F" w:rsidRDefault="00507E5B" w:rsidP="00507E5B">
      <w:pPr>
        <w:jc w:val="left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1"/>
        <w:gridCol w:w="7114"/>
      </w:tblGrid>
      <w:tr w:rsidR="00507E5B" w:rsidRPr="0044023F" w:rsidTr="00BB7D67">
        <w:tc>
          <w:tcPr>
            <w:tcW w:w="2268" w:type="dxa"/>
          </w:tcPr>
          <w:p w:rsidR="00507E5B" w:rsidRPr="0044023F" w:rsidRDefault="00507E5B" w:rsidP="00BB7D6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44023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Science Rendezvous</w:t>
            </w:r>
          </w:p>
          <w:p w:rsidR="00507E5B" w:rsidRPr="0044023F" w:rsidRDefault="00507E5B" w:rsidP="00BB7D6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44023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3-day event  </w:t>
            </w:r>
          </w:p>
        </w:tc>
        <w:tc>
          <w:tcPr>
            <w:tcW w:w="7303" w:type="dxa"/>
          </w:tcPr>
          <w:p w:rsidR="00507E5B" w:rsidRPr="0044023F" w:rsidRDefault="00507E5B" w:rsidP="00BB7D67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44023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Interacted with children on a Math booth and taught them math tricks</w:t>
            </w:r>
          </w:p>
          <w:p w:rsidR="00507E5B" w:rsidRPr="0044023F" w:rsidRDefault="00507E5B" w:rsidP="00BB7D67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44023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Worked on kids recreational area and filled inflatable couches</w:t>
            </w:r>
          </w:p>
          <w:p w:rsidR="00507E5B" w:rsidRPr="0044023F" w:rsidRDefault="00507E5B" w:rsidP="00BB7D67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44023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Directed all visitors to various locations within the campus</w:t>
            </w:r>
          </w:p>
          <w:p w:rsidR="00507E5B" w:rsidRPr="0044023F" w:rsidRDefault="00507E5B" w:rsidP="00BB7D67">
            <w:pPr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</w:pPr>
          </w:p>
        </w:tc>
      </w:tr>
      <w:tr w:rsidR="00507E5B" w:rsidRPr="0044023F" w:rsidTr="00BB7D67">
        <w:tc>
          <w:tcPr>
            <w:tcW w:w="2268" w:type="dxa"/>
          </w:tcPr>
          <w:p w:rsidR="00507E5B" w:rsidRDefault="00507E5B" w:rsidP="00BB7D6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Lab Tour</w:t>
            </w:r>
          </w:p>
          <w:p w:rsidR="00507E5B" w:rsidRPr="0044023F" w:rsidRDefault="00507E5B" w:rsidP="00BB7D6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1-d</w:t>
            </w:r>
            <w:r w:rsidRPr="0044023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ay event</w:t>
            </w:r>
          </w:p>
        </w:tc>
        <w:tc>
          <w:tcPr>
            <w:tcW w:w="7303" w:type="dxa"/>
          </w:tcPr>
          <w:p w:rsidR="00507E5B" w:rsidRDefault="00507E5B" w:rsidP="00BB7D67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Conducted a lab tour for undergraduate students</w:t>
            </w:r>
          </w:p>
          <w:p w:rsidR="00507E5B" w:rsidRPr="0044023F" w:rsidRDefault="00507E5B" w:rsidP="00BB7D67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Explained about ongoing researches in our lab</w:t>
            </w:r>
          </w:p>
        </w:tc>
      </w:tr>
      <w:tr w:rsidR="00507E5B" w:rsidRPr="0044023F" w:rsidTr="00BB7D67">
        <w:tc>
          <w:tcPr>
            <w:tcW w:w="2268" w:type="dxa"/>
          </w:tcPr>
          <w:p w:rsidR="00507E5B" w:rsidRPr="0044023F" w:rsidRDefault="00507E5B" w:rsidP="00BB7D6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44023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Community Center</w:t>
            </w:r>
          </w:p>
          <w:p w:rsidR="00507E5B" w:rsidRPr="0044023F" w:rsidRDefault="00507E5B" w:rsidP="00BB7D6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44023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1-day event</w:t>
            </w:r>
          </w:p>
        </w:tc>
        <w:tc>
          <w:tcPr>
            <w:tcW w:w="7303" w:type="dxa"/>
          </w:tcPr>
          <w:p w:rsidR="00507E5B" w:rsidRPr="0044023F" w:rsidRDefault="00507E5B" w:rsidP="00BB7D67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44023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Filled potholes on </w:t>
            </w:r>
            <w:proofErr w:type="spellStart"/>
            <w:r w:rsidRPr="0044023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unmetalled</w:t>
            </w:r>
            <w:proofErr w:type="spellEnd"/>
            <w:r w:rsidRPr="0044023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road connecting perimeter highway to community center</w:t>
            </w:r>
          </w:p>
          <w:p w:rsidR="00507E5B" w:rsidRPr="0044023F" w:rsidRDefault="00507E5B" w:rsidP="00BB7D67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44023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Prepare a mixture of gravels and sand for fixing potholes</w:t>
            </w:r>
          </w:p>
        </w:tc>
      </w:tr>
    </w:tbl>
    <w:p w:rsidR="00507E5B" w:rsidRPr="0044023F" w:rsidRDefault="00507E5B" w:rsidP="00507E5B">
      <w:pPr>
        <w:jc w:val="left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507E5B" w:rsidRPr="0044023F" w:rsidRDefault="00507E5B" w:rsidP="00507E5B">
      <w:pPr>
        <w:jc w:val="left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44023F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Education</w:t>
      </w:r>
    </w:p>
    <w:p w:rsidR="00507E5B" w:rsidRPr="0044023F" w:rsidRDefault="00507E5B" w:rsidP="00507E5B">
      <w:pPr>
        <w:jc w:val="left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79"/>
      </w:tblGrid>
      <w:tr w:rsidR="00507E5B" w:rsidRPr="0044023F" w:rsidTr="00BB7D67">
        <w:tc>
          <w:tcPr>
            <w:tcW w:w="4785" w:type="dxa"/>
          </w:tcPr>
          <w:p w:rsidR="00507E5B" w:rsidRPr="0044023F" w:rsidRDefault="00507E5B" w:rsidP="00BB7D6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44023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2017 – Present</w:t>
            </w:r>
          </w:p>
          <w:p w:rsidR="00507E5B" w:rsidRPr="0044023F" w:rsidRDefault="00507E5B" w:rsidP="00BB7D6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44023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Winnipeg</w:t>
            </w:r>
          </w:p>
        </w:tc>
        <w:tc>
          <w:tcPr>
            <w:tcW w:w="4786" w:type="dxa"/>
          </w:tcPr>
          <w:p w:rsidR="00507E5B" w:rsidRPr="0044023F" w:rsidRDefault="00507E5B" w:rsidP="00BB7D6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44023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University of Manitoba</w:t>
            </w:r>
          </w:p>
          <w:p w:rsidR="00507E5B" w:rsidRPr="0044023F" w:rsidRDefault="00507E5B" w:rsidP="00BB7D67">
            <w:pPr>
              <w:jc w:val="left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val="en-US" w:eastAsia="ru-RU"/>
              </w:rPr>
            </w:pPr>
            <w:r w:rsidRPr="0044023F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MS in Computer Science</w:t>
            </w:r>
          </w:p>
        </w:tc>
      </w:tr>
    </w:tbl>
    <w:p w:rsidR="00507E5B" w:rsidRPr="0044023F" w:rsidRDefault="00507E5B" w:rsidP="00507E5B">
      <w:pPr>
        <w:jc w:val="left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507E5B" w:rsidRPr="0044023F" w:rsidRDefault="00507E5B" w:rsidP="00507E5B">
      <w:pPr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4023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Additional Skills &amp; Interest</w:t>
      </w:r>
    </w:p>
    <w:p w:rsidR="00507E5B" w:rsidRPr="00507E5B" w:rsidRDefault="00507E5B" w:rsidP="00507E5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402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Exper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ience of working with sophisticated software and hardware system</w:t>
      </w:r>
      <w:bookmarkStart w:id="0" w:name="_GoBack"/>
      <w:bookmarkEnd w:id="0"/>
    </w:p>
    <w:p w:rsidR="00507E5B" w:rsidRDefault="00507E5B" w:rsidP="00507E5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Proficient in working inside technical environment</w:t>
      </w:r>
    </w:p>
    <w:p w:rsidR="00507E5B" w:rsidRPr="0044023F" w:rsidRDefault="00507E5B" w:rsidP="00507E5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Excel at working</w:t>
      </w:r>
      <w:r w:rsidRPr="004402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at both independent and team-level capacity</w:t>
      </w:r>
    </w:p>
    <w:p w:rsidR="00507E5B" w:rsidRPr="0044023F" w:rsidRDefault="00507E5B" w:rsidP="00507E5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402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Comfortable working with people of all ages, eco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nomic statuses, races, cultures</w:t>
      </w:r>
      <w:r w:rsidRPr="004402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and with various needs</w:t>
      </w:r>
    </w:p>
    <w:p w:rsidR="00507E5B" w:rsidRPr="0044023F" w:rsidRDefault="00507E5B" w:rsidP="00507E5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4023F">
        <w:rPr>
          <w:rFonts w:ascii="Times New Roman" w:eastAsia="Times New Roman" w:hAnsi="Times New Roman" w:cs="Times New Roman"/>
          <w:sz w:val="28"/>
          <w:szCs w:val="24"/>
          <w:lang w:eastAsia="ru-RU"/>
        </w:rPr>
        <w:t>Proficient in Excel and Word</w:t>
      </w:r>
    </w:p>
    <w:p w:rsidR="00507E5B" w:rsidRPr="0044023F" w:rsidRDefault="00507E5B" w:rsidP="00507E5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A526B" w:rsidRDefault="00507E5B"/>
    <w:sectPr w:rsidR="004A5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C4E2E"/>
    <w:multiLevelType w:val="multilevel"/>
    <w:tmpl w:val="19BA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16E5D"/>
    <w:multiLevelType w:val="multilevel"/>
    <w:tmpl w:val="53A8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5B"/>
    <w:rsid w:val="00190515"/>
    <w:rsid w:val="003010C5"/>
    <w:rsid w:val="0050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467B"/>
  <w15:chartTrackingRefBased/>
  <w15:docId w15:val="{134D5BFA-6BB1-48BE-BCEE-F01FE39C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E5B"/>
    <w:pPr>
      <w:spacing w:after="0" w:line="240" w:lineRule="auto"/>
      <w:jc w:val="both"/>
    </w:pPr>
    <w:rPr>
      <w:rFonts w:ascii="Arial" w:hAnsi="Arial"/>
      <w:sz w:val="2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E5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D2EA9337</Template>
  <TotalTime>6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Moosa Naqvi</dc:creator>
  <cp:keywords/>
  <dc:description/>
  <cp:lastModifiedBy>Mohammed Moosa Naqvi</cp:lastModifiedBy>
  <cp:revision>1</cp:revision>
  <dcterms:created xsi:type="dcterms:W3CDTF">2018-06-13T21:04:00Z</dcterms:created>
  <dcterms:modified xsi:type="dcterms:W3CDTF">2018-06-13T21:10:00Z</dcterms:modified>
</cp:coreProperties>
</file>